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D3" w:rsidRDefault="002013DE" w:rsidP="00065B32">
      <w:pPr>
        <w:jc w:val="center"/>
        <w:rPr>
          <w:b/>
          <w:lang w:val="es-CO"/>
        </w:rPr>
      </w:pPr>
      <w:r>
        <w:rPr>
          <w:b/>
          <w:lang w:val="es-CO"/>
        </w:rPr>
        <w:t>AppStore</w:t>
      </w:r>
    </w:p>
    <w:p w:rsidR="00065B32" w:rsidRDefault="00065B32" w:rsidP="00065B32">
      <w:pPr>
        <w:pStyle w:val="Ttulo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bookmarkStart w:id="0" w:name="_GoBack"/>
            <w:bookmarkEnd w:id="0"/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C0088E" w:rsidRPr="000E6546" w:rsidRDefault="00C0088E" w:rsidP="00CD104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>R1 –</w:t>
            </w:r>
            <w:r w:rsidR="00CD1045">
              <w:t xml:space="preserve"> </w:t>
            </w:r>
            <w:r w:rsidR="00CD1045" w:rsidRPr="00CD1045">
              <w:rPr>
                <w:sz w:val="18"/>
                <w:szCs w:val="18"/>
              </w:rPr>
              <w:t xml:space="preserve">Visualizar la información detallada de </w:t>
            </w:r>
            <w:r w:rsidR="00CD1045">
              <w:rPr>
                <w:sz w:val="18"/>
                <w:szCs w:val="18"/>
              </w:rPr>
              <w:t>cada</w:t>
            </w:r>
            <w:r w:rsidR="00CD1045" w:rsidRPr="00CD1045">
              <w:rPr>
                <w:sz w:val="18"/>
                <w:szCs w:val="18"/>
              </w:rPr>
              <w:t xml:space="preserve"> juego.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A11369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visualizar la información (categoría, tamaño, precio, unidades disponibles, unidades vendidas e imagen) de todos los juegos de la tienda.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C0088E" w:rsidRPr="00FB4362" w:rsidRDefault="00A11369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Niguna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0088E" w:rsidRPr="00FB4362" w:rsidTr="00A11369">
        <w:trPr>
          <w:jc w:val="center"/>
        </w:trPr>
        <w:tc>
          <w:tcPr>
            <w:tcW w:w="10305" w:type="dxa"/>
            <w:gridSpan w:val="2"/>
          </w:tcPr>
          <w:p w:rsidR="00C0088E" w:rsidRPr="00FB4362" w:rsidRDefault="00A11369" w:rsidP="000E654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información detallada de cada uno de los juegos existentes en la tienda.</w:t>
            </w:r>
          </w:p>
        </w:tc>
      </w:tr>
    </w:tbl>
    <w:p w:rsidR="00C0088E" w:rsidRDefault="00C0088E" w:rsidP="00C0088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C0088E" w:rsidRPr="000E6546" w:rsidRDefault="00C0088E" w:rsidP="00CD104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 xml:space="preserve">R2 – </w:t>
            </w:r>
            <w:r w:rsidR="00CD1045" w:rsidRPr="00CD1045">
              <w:rPr>
                <w:sz w:val="18"/>
                <w:szCs w:val="18"/>
              </w:rPr>
              <w:t>Comprar licencias de un juego.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A11369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A11369">
              <w:rPr>
                <w:b w:val="0"/>
                <w:sz w:val="18"/>
                <w:szCs w:val="18"/>
              </w:rPr>
              <w:t>Permite realizar la compra de una cantidad de licencias de un juego específico.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C0088E" w:rsidRPr="00FB4362" w:rsidRDefault="00A11369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j</w:t>
            </w:r>
            <w:r w:rsidRPr="00FD06E9">
              <w:rPr>
                <w:b w:val="0"/>
                <w:sz w:val="18"/>
                <w:szCs w:val="18"/>
              </w:rPr>
              <w:t>uego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A11369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A11369" w:rsidRDefault="00A11369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FD06E9">
              <w:rPr>
                <w:b w:val="0"/>
                <w:sz w:val="18"/>
                <w:szCs w:val="18"/>
              </w:rPr>
              <w:t xml:space="preserve">Cantidad de </w:t>
            </w:r>
            <w:r>
              <w:rPr>
                <w:b w:val="0"/>
                <w:sz w:val="18"/>
                <w:szCs w:val="18"/>
              </w:rPr>
              <w:t>licencias a comprar.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C0088E" w:rsidRPr="00FB4362" w:rsidRDefault="00A11369" w:rsidP="000E654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635CFE">
              <w:rPr>
                <w:b w:val="0"/>
                <w:sz w:val="18"/>
                <w:szCs w:val="18"/>
              </w:rPr>
              <w:t xml:space="preserve">La cantidad de </w:t>
            </w:r>
            <w:r>
              <w:rPr>
                <w:b w:val="0"/>
                <w:sz w:val="18"/>
                <w:szCs w:val="18"/>
              </w:rPr>
              <w:t xml:space="preserve">licencias del juego </w:t>
            </w:r>
            <w:r w:rsidRPr="00635CFE">
              <w:rPr>
                <w:b w:val="0"/>
                <w:sz w:val="18"/>
                <w:szCs w:val="18"/>
              </w:rPr>
              <w:t>aumenta</w:t>
            </w:r>
            <w:r>
              <w:rPr>
                <w:b w:val="0"/>
                <w:sz w:val="18"/>
                <w:szCs w:val="18"/>
              </w:rPr>
              <w:t xml:space="preserve"> en el número especificado</w:t>
            </w:r>
            <w:r w:rsidRPr="00635CFE">
              <w:rPr>
                <w:b w:val="0"/>
                <w:sz w:val="18"/>
                <w:szCs w:val="18"/>
              </w:rPr>
              <w:t xml:space="preserve">. Si </w:t>
            </w:r>
            <w:r>
              <w:rPr>
                <w:b w:val="0"/>
                <w:sz w:val="18"/>
                <w:szCs w:val="18"/>
              </w:rPr>
              <w:t>el juego</w:t>
            </w:r>
            <w:r w:rsidRPr="00635CFE">
              <w:rPr>
                <w:b w:val="0"/>
                <w:sz w:val="18"/>
                <w:szCs w:val="18"/>
              </w:rPr>
              <w:t xml:space="preserve"> no estaba disponible, vuelve a estarlo.</w:t>
            </w:r>
          </w:p>
        </w:tc>
      </w:tr>
    </w:tbl>
    <w:p w:rsidR="00C0088E" w:rsidRDefault="00C0088E" w:rsidP="00C0088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C0088E" w:rsidRPr="000E6546" w:rsidRDefault="00C0088E" w:rsidP="00E714F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 xml:space="preserve">R3 – </w:t>
            </w:r>
            <w:r w:rsidR="00CD1045" w:rsidRPr="00CD1045">
              <w:rPr>
                <w:sz w:val="18"/>
                <w:szCs w:val="18"/>
              </w:rPr>
              <w:t>Vender licencias de un juego.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A11369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A11369">
              <w:rPr>
                <w:b w:val="0"/>
                <w:sz w:val="18"/>
                <w:szCs w:val="18"/>
              </w:rPr>
              <w:t>Permite realizar la venta de una cantidad de</w:t>
            </w:r>
            <w:r>
              <w:rPr>
                <w:b w:val="0"/>
                <w:sz w:val="18"/>
                <w:szCs w:val="18"/>
              </w:rPr>
              <w:t xml:space="preserve"> licencia de un juego específica</w:t>
            </w:r>
            <w:r w:rsidRPr="00A11369">
              <w:rPr>
                <w:b w:val="0"/>
                <w:sz w:val="18"/>
                <w:szCs w:val="18"/>
              </w:rPr>
              <w:t>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11369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A11369" w:rsidRPr="00FB4362" w:rsidRDefault="00A11369" w:rsidP="00A1136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A11369">
              <w:rPr>
                <w:b w:val="0"/>
                <w:sz w:val="18"/>
                <w:szCs w:val="18"/>
              </w:rPr>
              <w:t>Nombre del juego.</w:t>
            </w:r>
          </w:p>
        </w:tc>
      </w:tr>
      <w:tr w:rsidR="00A11369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A11369" w:rsidRPr="00A11369" w:rsidRDefault="00A11369" w:rsidP="00A1136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A11369">
              <w:rPr>
                <w:b w:val="0"/>
                <w:sz w:val="18"/>
                <w:szCs w:val="18"/>
              </w:rPr>
              <w:t>Cantidad de licencias a vender.</w:t>
            </w:r>
          </w:p>
        </w:tc>
      </w:tr>
      <w:tr w:rsidR="00A11369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A11369" w:rsidRDefault="00A11369" w:rsidP="00A1136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11369" w:rsidRPr="00FB4362" w:rsidTr="00E77A6E">
        <w:trPr>
          <w:jc w:val="center"/>
        </w:trPr>
        <w:tc>
          <w:tcPr>
            <w:tcW w:w="10305" w:type="dxa"/>
            <w:gridSpan w:val="2"/>
          </w:tcPr>
          <w:p w:rsidR="00A11369" w:rsidRPr="00FB4362" w:rsidRDefault="00A11369" w:rsidP="00A1136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caso de tener una cantidad de</w:t>
            </w:r>
            <w:r w:rsidRPr="00EB30F2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licencias</w:t>
            </w:r>
            <w:r w:rsidRPr="00EB30F2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disponibles mayor o igual a las que se quieren vender</w:t>
            </w:r>
            <w:r w:rsidRPr="00EB30F2">
              <w:rPr>
                <w:b w:val="0"/>
                <w:sz w:val="18"/>
                <w:szCs w:val="18"/>
              </w:rPr>
              <w:t xml:space="preserve">, se disminuye </w:t>
            </w:r>
            <w:r>
              <w:rPr>
                <w:b w:val="0"/>
                <w:sz w:val="18"/>
                <w:szCs w:val="18"/>
              </w:rPr>
              <w:t>la cantidad de unidades</w:t>
            </w:r>
            <w:r w:rsidRPr="00EB30F2">
              <w:rPr>
                <w:b w:val="0"/>
                <w:sz w:val="18"/>
                <w:szCs w:val="18"/>
              </w:rPr>
              <w:t xml:space="preserve"> del juego.</w:t>
            </w:r>
            <w:r>
              <w:rPr>
                <w:b w:val="0"/>
                <w:sz w:val="18"/>
                <w:szCs w:val="18"/>
              </w:rPr>
              <w:t xml:space="preserve"> Si la cantidad de licencias disponibles después de la venta queda en 0, el juego deja de estar disponible en la interfaz.</w:t>
            </w:r>
          </w:p>
        </w:tc>
      </w:tr>
      <w:tr w:rsidR="00A11369" w:rsidRPr="00FB4362" w:rsidTr="00E77A6E">
        <w:trPr>
          <w:jc w:val="center"/>
        </w:trPr>
        <w:tc>
          <w:tcPr>
            <w:tcW w:w="10305" w:type="dxa"/>
            <w:gridSpan w:val="2"/>
          </w:tcPr>
          <w:p w:rsidR="00A11369" w:rsidRDefault="00A11369" w:rsidP="00A1136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caso de no tener una cantidad suficiente de licencias disponibles para la venta, no se realiza la venta.</w:t>
            </w:r>
          </w:p>
        </w:tc>
      </w:tr>
    </w:tbl>
    <w:p w:rsidR="00C0088E" w:rsidRDefault="00C0088E" w:rsidP="00C0088E">
      <w:pPr>
        <w:pStyle w:val="TituloPrincipla"/>
        <w:jc w:val="left"/>
        <w:rPr>
          <w:sz w:val="32"/>
          <w:szCs w:val="32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C0088E" w:rsidRPr="000E6546" w:rsidRDefault="00C0088E" w:rsidP="00E714F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 xml:space="preserve">R4 – </w:t>
            </w:r>
            <w:r w:rsidR="00CD1045" w:rsidRPr="00CD1045">
              <w:rPr>
                <w:sz w:val="18"/>
                <w:szCs w:val="18"/>
              </w:rPr>
              <w:t>Consultar el juego más vendido.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A11369" w:rsidP="00A1136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conocer cuál de todos lo</w:t>
            </w:r>
            <w:r w:rsidRPr="00635CFE">
              <w:rPr>
                <w:b w:val="0"/>
                <w:sz w:val="18"/>
                <w:szCs w:val="18"/>
              </w:rPr>
              <w:t xml:space="preserve">s </w:t>
            </w:r>
            <w:r>
              <w:rPr>
                <w:b w:val="0"/>
                <w:sz w:val="18"/>
                <w:szCs w:val="18"/>
              </w:rPr>
              <w:t>juegos</w:t>
            </w:r>
            <w:r w:rsidRPr="00635CFE">
              <w:rPr>
                <w:b w:val="0"/>
                <w:sz w:val="18"/>
                <w:szCs w:val="18"/>
              </w:rPr>
              <w:t xml:space="preserve"> es </w:t>
            </w:r>
            <w:r>
              <w:rPr>
                <w:b w:val="0"/>
                <w:sz w:val="18"/>
                <w:szCs w:val="18"/>
              </w:rPr>
              <w:t>el</w:t>
            </w:r>
            <w:r w:rsidRPr="00635CFE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 xml:space="preserve">que tiene </w:t>
            </w:r>
            <w:r>
              <w:rPr>
                <w:b w:val="0"/>
                <w:sz w:val="18"/>
                <w:szCs w:val="18"/>
              </w:rPr>
              <w:t>la mayor cantidad de</w:t>
            </w:r>
            <w:r w:rsidRPr="00635CFE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 xml:space="preserve">licencias </w:t>
            </w:r>
            <w:r w:rsidRPr="00635CFE">
              <w:rPr>
                <w:b w:val="0"/>
                <w:sz w:val="18"/>
                <w:szCs w:val="18"/>
              </w:rPr>
              <w:t>vendid</w:t>
            </w:r>
            <w:r>
              <w:rPr>
                <w:b w:val="0"/>
                <w:sz w:val="18"/>
                <w:szCs w:val="18"/>
              </w:rPr>
              <w:t>as.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0088E" w:rsidRPr="00CB6304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C0088E" w:rsidRPr="00FB4362" w:rsidRDefault="00A11369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</w:tcPr>
          <w:p w:rsidR="00C0088E" w:rsidRPr="00FB4362" w:rsidRDefault="00A11369" w:rsidP="00E714F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635CFE">
              <w:rPr>
                <w:b w:val="0"/>
                <w:sz w:val="18"/>
                <w:szCs w:val="18"/>
              </w:rPr>
              <w:t>Nombre de</w:t>
            </w:r>
            <w:r>
              <w:rPr>
                <w:b w:val="0"/>
                <w:sz w:val="18"/>
                <w:szCs w:val="18"/>
              </w:rPr>
              <w:t xml:space="preserve">l juego </w:t>
            </w:r>
            <w:r w:rsidRPr="00635CFE">
              <w:rPr>
                <w:b w:val="0"/>
                <w:sz w:val="18"/>
                <w:szCs w:val="18"/>
              </w:rPr>
              <w:t>más vendid</w:t>
            </w:r>
            <w:r>
              <w:rPr>
                <w:b w:val="0"/>
                <w:sz w:val="18"/>
                <w:szCs w:val="18"/>
              </w:rPr>
              <w:t>o</w:t>
            </w:r>
            <w:r>
              <w:rPr>
                <w:b w:val="0"/>
                <w:sz w:val="18"/>
                <w:szCs w:val="18"/>
              </w:rPr>
              <w:t>, Ninguno si no se ha vendido ningún juego.</w:t>
            </w:r>
          </w:p>
        </w:tc>
      </w:tr>
    </w:tbl>
    <w:p w:rsidR="00C0088E" w:rsidRDefault="00C0088E" w:rsidP="00C0088E">
      <w:pPr>
        <w:pStyle w:val="TituloPrincipla"/>
        <w:jc w:val="left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D1045" w:rsidRPr="00CB6304" w:rsidTr="00137A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D1045" w:rsidRPr="00FB4362" w:rsidRDefault="00CD1045" w:rsidP="00137A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7" w:type="dxa"/>
          </w:tcPr>
          <w:p w:rsidR="00CD1045" w:rsidRPr="000E6546" w:rsidRDefault="0061047B" w:rsidP="00137AC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="00CD1045" w:rsidRPr="000E6546">
              <w:rPr>
                <w:sz w:val="18"/>
                <w:szCs w:val="18"/>
              </w:rPr>
              <w:t xml:space="preserve"> – </w:t>
            </w:r>
            <w:r w:rsidRPr="0061047B">
              <w:rPr>
                <w:sz w:val="18"/>
                <w:szCs w:val="18"/>
              </w:rPr>
              <w:t>Consultar los descuentos aplicados por un volumen de compra.</w:t>
            </w:r>
          </w:p>
        </w:tc>
      </w:tr>
      <w:tr w:rsidR="00CD1045" w:rsidRPr="00FB4362" w:rsidTr="00137AC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D1045" w:rsidRPr="00FB4362" w:rsidRDefault="00CD1045" w:rsidP="00137AC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D1045" w:rsidRPr="00FB4362" w:rsidRDefault="00A11369" w:rsidP="00A1136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A11369">
              <w:rPr>
                <w:b w:val="0"/>
                <w:sz w:val="18"/>
                <w:szCs w:val="18"/>
              </w:rPr>
              <w:t xml:space="preserve">Calcula los descuentos que aplican para ventas de licencias </w:t>
            </w:r>
            <w:r>
              <w:rPr>
                <w:b w:val="0"/>
                <w:sz w:val="18"/>
                <w:szCs w:val="18"/>
              </w:rPr>
              <w:t>dadas las cantidades de productos a comprar</w:t>
            </w:r>
            <w:r w:rsidRPr="00A11369">
              <w:rPr>
                <w:b w:val="0"/>
                <w:sz w:val="18"/>
                <w:szCs w:val="18"/>
              </w:rPr>
              <w:t>.</w:t>
            </w:r>
          </w:p>
        </w:tc>
      </w:tr>
      <w:tr w:rsidR="00CD1045" w:rsidTr="00137AC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D1045" w:rsidRDefault="00CD1045" w:rsidP="00137AC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11369" w:rsidRPr="00CB6304" w:rsidTr="00065AB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vAlign w:val="center"/>
          </w:tcPr>
          <w:p w:rsidR="00A11369" w:rsidRPr="006D6D07" w:rsidRDefault="00A11369" w:rsidP="00A11369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licencias solicitadas del Juego1.</w:t>
            </w:r>
          </w:p>
        </w:tc>
      </w:tr>
      <w:tr w:rsidR="00A11369" w:rsidRPr="00CB6304" w:rsidTr="00065AB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vAlign w:val="center"/>
          </w:tcPr>
          <w:p w:rsidR="00A11369" w:rsidRDefault="00A11369" w:rsidP="00A11369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licencias solicitadas del Juego2.</w:t>
            </w:r>
          </w:p>
        </w:tc>
      </w:tr>
      <w:tr w:rsidR="00A11369" w:rsidRPr="00CB6304" w:rsidTr="00065AB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vAlign w:val="center"/>
          </w:tcPr>
          <w:p w:rsidR="00A11369" w:rsidRDefault="00A11369" w:rsidP="00A11369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licencias solicitadas del Juego3.</w:t>
            </w:r>
          </w:p>
        </w:tc>
      </w:tr>
      <w:tr w:rsidR="00A11369" w:rsidRPr="00CB6304" w:rsidTr="00065AB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vAlign w:val="center"/>
          </w:tcPr>
          <w:p w:rsidR="00A11369" w:rsidRPr="00635CFE" w:rsidRDefault="00A11369" w:rsidP="00A11369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licencias solicitadas del Juego4.</w:t>
            </w:r>
          </w:p>
        </w:tc>
      </w:tr>
      <w:tr w:rsidR="00A11369" w:rsidTr="00137AC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A11369" w:rsidRDefault="00A11369" w:rsidP="00A1136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11369" w:rsidRPr="00FB4362" w:rsidTr="00137AC5">
        <w:trPr>
          <w:jc w:val="center"/>
        </w:trPr>
        <w:tc>
          <w:tcPr>
            <w:tcW w:w="10305" w:type="dxa"/>
            <w:gridSpan w:val="2"/>
          </w:tcPr>
          <w:p w:rsidR="00A11369" w:rsidRPr="00FB4362" w:rsidRDefault="00A11369" w:rsidP="00A1136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Balance del pedido indicando precio total de la compra, valor del descuento y valor total de la compra con el descuento.</w:t>
            </w:r>
          </w:p>
        </w:tc>
      </w:tr>
    </w:tbl>
    <w:p w:rsidR="00CD1045" w:rsidRPr="00B523AA" w:rsidRDefault="00CD1045" w:rsidP="00C0088E">
      <w:pPr>
        <w:pStyle w:val="TituloPrincipla"/>
        <w:jc w:val="left"/>
      </w:pPr>
    </w:p>
    <w:sectPr w:rsidR="00CD1045" w:rsidRPr="00B523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56D" w:rsidRDefault="0057256D" w:rsidP="003066AA">
      <w:pPr>
        <w:spacing w:after="0" w:line="240" w:lineRule="auto"/>
      </w:pPr>
      <w:r>
        <w:separator/>
      </w:r>
    </w:p>
  </w:endnote>
  <w:endnote w:type="continuationSeparator" w:id="0">
    <w:p w:rsidR="0057256D" w:rsidRDefault="0057256D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278" w:rsidRDefault="00E2227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278" w:rsidRDefault="00E222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56D" w:rsidRDefault="0057256D" w:rsidP="003066AA">
      <w:pPr>
        <w:spacing w:after="0" w:line="240" w:lineRule="auto"/>
      </w:pPr>
      <w:r>
        <w:separator/>
      </w:r>
    </w:p>
  </w:footnote>
  <w:footnote w:type="continuationSeparator" w:id="0">
    <w:p w:rsidR="0057256D" w:rsidRDefault="0057256D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278" w:rsidRDefault="00E2227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Encabezado"/>
                </w:pPr>
                <w:r>
                  <w:rPr>
                    <w:noProof/>
                  </w:rPr>
                  <w:drawing>
                    <wp:inline distT="0" distB="0" distL="0" distR="0" wp14:anchorId="379019BD" wp14:editId="2E38325D">
                      <wp:extent cx="2594759" cy="810710"/>
                      <wp:effectExtent l="0" t="0" r="0" b="889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E22278" w:rsidP="003066AA">
                <w:pPr>
                  <w:pStyle w:val="Encabezado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3CF0F74C" wp14:editId="034BEC77">
                      <wp:extent cx="1685925" cy="820632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066AA" w:rsidRDefault="003066AA" w:rsidP="003066AA">
          <w:pPr>
            <w:pStyle w:val="Encabezado"/>
          </w:pPr>
        </w:p>
      </w:tc>
    </w:tr>
  </w:tbl>
  <w:p w:rsidR="003066AA" w:rsidRDefault="003066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278" w:rsidRDefault="00E222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32"/>
    <w:rsid w:val="00065B32"/>
    <w:rsid w:val="00072B48"/>
    <w:rsid w:val="000977D3"/>
    <w:rsid w:val="000E6546"/>
    <w:rsid w:val="00135E3D"/>
    <w:rsid w:val="00151BB2"/>
    <w:rsid w:val="002013DE"/>
    <w:rsid w:val="003066AA"/>
    <w:rsid w:val="0057256D"/>
    <w:rsid w:val="005E2DD7"/>
    <w:rsid w:val="0061047B"/>
    <w:rsid w:val="00845559"/>
    <w:rsid w:val="009013DC"/>
    <w:rsid w:val="009C3C38"/>
    <w:rsid w:val="00A11369"/>
    <w:rsid w:val="00A86D36"/>
    <w:rsid w:val="00BB33B1"/>
    <w:rsid w:val="00C0088E"/>
    <w:rsid w:val="00CD1045"/>
    <w:rsid w:val="00E13E70"/>
    <w:rsid w:val="00E22278"/>
    <w:rsid w:val="00E714F5"/>
    <w:rsid w:val="00E77A6E"/>
    <w:rsid w:val="00E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CE013F-E9F5-4FE0-9E6B-7537D19D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</Template>
  <TotalTime>55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Microsoft</cp:lastModifiedBy>
  <cp:revision>11</cp:revision>
  <dcterms:created xsi:type="dcterms:W3CDTF">2016-10-03T17:17:00Z</dcterms:created>
  <dcterms:modified xsi:type="dcterms:W3CDTF">2017-07-04T20:21:00Z</dcterms:modified>
</cp:coreProperties>
</file>