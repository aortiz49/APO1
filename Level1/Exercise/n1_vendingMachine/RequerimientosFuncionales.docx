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D3" w:rsidRPr="008D3DA7" w:rsidRDefault="00F34037" w:rsidP="00065B32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Máquina Expendedora</w:t>
      </w:r>
    </w:p>
    <w:p w:rsidR="00065B32" w:rsidRDefault="00065B32" w:rsidP="008D3DA7">
      <w:pPr>
        <w:pStyle w:val="Ttulo1"/>
        <w:ind w:left="-85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F3403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 xml:space="preserve">R1 – </w:t>
            </w:r>
            <w:r w:rsidR="00D01E1B">
              <w:rPr>
                <w:sz w:val="18"/>
                <w:szCs w:val="18"/>
              </w:rPr>
              <w:t xml:space="preserve">Visualizar la información de </w:t>
            </w:r>
            <w:r w:rsidR="004E4998">
              <w:rPr>
                <w:sz w:val="18"/>
                <w:szCs w:val="18"/>
              </w:rPr>
              <w:t xml:space="preserve">los </w:t>
            </w:r>
            <w:r w:rsidR="00F34037">
              <w:rPr>
                <w:sz w:val="18"/>
                <w:szCs w:val="18"/>
              </w:rPr>
              <w:t>productos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F34037" w:rsidP="00EB4853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identificador,</w:t>
            </w:r>
            <w:r w:rsidR="009B4B3F">
              <w:rPr>
                <w:b w:val="0"/>
                <w:sz w:val="18"/>
                <w:szCs w:val="18"/>
              </w:rPr>
              <w:t xml:space="preserve"> el nombre, el precio, la cantidad de unidades disponibles y la cantidad de unidades vendidas de </w:t>
            </w:r>
            <w:r w:rsidR="00EB4853">
              <w:rPr>
                <w:b w:val="0"/>
                <w:sz w:val="18"/>
                <w:szCs w:val="18"/>
              </w:rPr>
              <w:t>los productos</w:t>
            </w:r>
            <w:r w:rsidR="009B4B3F">
              <w:rPr>
                <w:b w:val="0"/>
                <w:sz w:val="18"/>
                <w:szCs w:val="18"/>
              </w:rPr>
              <w:t xml:space="preserve"> en la máquina expendedora.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B48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la información de </w:t>
            </w:r>
            <w:r w:rsidR="00EB4853">
              <w:rPr>
                <w:b w:val="0"/>
                <w:sz w:val="18"/>
                <w:szCs w:val="18"/>
              </w:rPr>
              <w:t>los productos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10E6E" w:rsidRPr="005C7AAB" w:rsidRDefault="00010E6E" w:rsidP="00F3403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F34037">
              <w:rPr>
                <w:sz w:val="18"/>
                <w:szCs w:val="18"/>
              </w:rPr>
              <w:t>Abastecer un producto</w:t>
            </w:r>
          </w:p>
        </w:tc>
      </w:tr>
      <w:tr w:rsidR="00DA0E6F" w:rsidRPr="009E5437" w:rsidTr="00F8378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A0E6F" w:rsidRPr="009E5437" w:rsidRDefault="00DA0E6F" w:rsidP="00DA0E6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0E6F" w:rsidRPr="00635CFE" w:rsidRDefault="00DA0E6F" w:rsidP="00DA0E6F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PuntoA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el resumen del requerimiento funcional.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  <w:bookmarkStart w:id="0" w:name="_GoBack"/>
        <w:bookmarkEnd w:id="0"/>
      </w:tr>
      <w:tr w:rsidR="00DA0E6F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A0E6F" w:rsidRPr="00FD06E9" w:rsidRDefault="00DA0E6F" w:rsidP="00DA0E6F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PuntoB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las entradas del requerimiento funcional.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A0E6F" w:rsidRPr="009E5437" w:rsidTr="00840B8B">
        <w:trPr>
          <w:jc w:val="center"/>
        </w:trPr>
        <w:tc>
          <w:tcPr>
            <w:tcW w:w="10305" w:type="dxa"/>
            <w:gridSpan w:val="2"/>
            <w:shd w:val="clear" w:color="auto" w:fill="auto"/>
            <w:vAlign w:val="center"/>
          </w:tcPr>
          <w:p w:rsidR="00DA0E6F" w:rsidRPr="00EB30F2" w:rsidRDefault="00DA0E6F" w:rsidP="00DA0E6F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PuntoC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los resultados del requerimiento funcional.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01E1B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D01E1B" w:rsidRPr="005C7AAB" w:rsidRDefault="00010E6E" w:rsidP="008A487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="00D01E1B" w:rsidRPr="005C7AAB">
              <w:rPr>
                <w:sz w:val="18"/>
                <w:szCs w:val="18"/>
              </w:rPr>
              <w:t xml:space="preserve"> – </w:t>
            </w:r>
            <w:r w:rsidR="00F34037">
              <w:rPr>
                <w:sz w:val="18"/>
                <w:szCs w:val="18"/>
              </w:rPr>
              <w:t>Vender un producto</w:t>
            </w:r>
          </w:p>
        </w:tc>
      </w:tr>
      <w:tr w:rsidR="00D01E1B" w:rsidRPr="009E543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D01E1B" w:rsidRPr="009E5437" w:rsidRDefault="00F34037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Vende una unidad de un producto</w:t>
            </w:r>
            <w:r w:rsidR="009B4B3F">
              <w:rPr>
                <w:b w:val="0"/>
                <w:sz w:val="18"/>
                <w:szCs w:val="18"/>
              </w:rPr>
              <w:t>.</w:t>
            </w:r>
          </w:p>
        </w:tc>
      </w:tr>
      <w:tr w:rsidR="00D01E1B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01E1B" w:rsidRDefault="00D01E1B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B4B3F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4B3F" w:rsidRPr="009E5437" w:rsidRDefault="009B4B3F" w:rsidP="009B4B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del producto.</w:t>
            </w:r>
          </w:p>
        </w:tc>
      </w:tr>
      <w:tr w:rsidR="00D01E1B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01E1B" w:rsidRDefault="00D01E1B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01E1B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01E1B" w:rsidRPr="009E5437" w:rsidRDefault="00F34037" w:rsidP="009B4B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actualizó la cantidad de </w:t>
            </w:r>
            <w:r w:rsidR="009B4B3F">
              <w:rPr>
                <w:b w:val="0"/>
                <w:sz w:val="18"/>
                <w:szCs w:val="18"/>
              </w:rPr>
              <w:t>unidades vendidas</w:t>
            </w:r>
            <w:r>
              <w:rPr>
                <w:b w:val="0"/>
                <w:sz w:val="18"/>
                <w:szCs w:val="18"/>
              </w:rPr>
              <w:t xml:space="preserve"> y la cantidad de unidades disponibles del producto</w:t>
            </w:r>
            <w:r w:rsidR="009B4B3F">
              <w:rPr>
                <w:b w:val="0"/>
                <w:sz w:val="18"/>
                <w:szCs w:val="18"/>
              </w:rPr>
              <w:t>.</w:t>
            </w:r>
          </w:p>
        </w:tc>
      </w:tr>
    </w:tbl>
    <w:p w:rsidR="00065B32" w:rsidRPr="00EC17BF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:rsidR="008A4871" w:rsidRDefault="008A4871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8A4871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A4871" w:rsidRPr="009E5437" w:rsidRDefault="008A4871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8A4871" w:rsidRPr="005C7AAB" w:rsidRDefault="009B5098" w:rsidP="00F3403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</w:t>
            </w:r>
            <w:r w:rsidR="008A4871" w:rsidRPr="005C7AAB">
              <w:rPr>
                <w:sz w:val="18"/>
                <w:szCs w:val="18"/>
              </w:rPr>
              <w:t xml:space="preserve"> – </w:t>
            </w:r>
            <w:r w:rsidR="008A4871">
              <w:rPr>
                <w:sz w:val="18"/>
                <w:szCs w:val="18"/>
              </w:rPr>
              <w:t>Calcular</w:t>
            </w:r>
            <w:r w:rsidR="00403AD0">
              <w:rPr>
                <w:sz w:val="18"/>
                <w:szCs w:val="18"/>
              </w:rPr>
              <w:t xml:space="preserve"> </w:t>
            </w:r>
            <w:r w:rsidR="00F34037">
              <w:rPr>
                <w:sz w:val="18"/>
                <w:szCs w:val="18"/>
              </w:rPr>
              <w:t>la cantidad total de ventas de la máquina</w:t>
            </w:r>
          </w:p>
        </w:tc>
      </w:tr>
      <w:tr w:rsidR="008A4871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A4871" w:rsidRPr="009E5437" w:rsidRDefault="008A4871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8A4871" w:rsidRPr="009E5437" w:rsidRDefault="00F34037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 la cantidad total de ventas en la máquina.</w:t>
            </w:r>
          </w:p>
        </w:tc>
      </w:tr>
      <w:tr w:rsidR="008A4871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A4871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8A4871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A4871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8A4871" w:rsidRPr="009E5437" w:rsidRDefault="00F34037" w:rsidP="00F3403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cantidad total de ventas de la máquina.</w:t>
            </w:r>
          </w:p>
        </w:tc>
      </w:tr>
    </w:tbl>
    <w:p w:rsidR="008A4871" w:rsidRDefault="008A4871" w:rsidP="00065B32">
      <w:pPr>
        <w:jc w:val="both"/>
      </w:pPr>
    </w:p>
    <w:p w:rsidR="00F34037" w:rsidRDefault="00F34037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CA1144" w:rsidP="00F3403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Calcular </w:t>
            </w:r>
            <w:r w:rsidR="00F34037">
              <w:rPr>
                <w:sz w:val="18"/>
                <w:szCs w:val="18"/>
              </w:rPr>
              <w:t>el valor total de las ventas de la máquina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F34037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 el valor total de las ventas de todos los productos de la máquina</w:t>
            </w:r>
            <w:r w:rsidR="009B4B3F">
              <w:rPr>
                <w:b w:val="0"/>
                <w:sz w:val="18"/>
                <w:szCs w:val="18"/>
              </w:rPr>
              <w:t>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F34037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valor total de las ventas de la máquina.</w:t>
            </w:r>
          </w:p>
        </w:tc>
      </w:tr>
    </w:tbl>
    <w:p w:rsidR="00CA1144" w:rsidRDefault="00CA114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CA1144" w:rsidP="00B77B8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F34037">
              <w:rPr>
                <w:sz w:val="18"/>
                <w:szCs w:val="18"/>
              </w:rPr>
              <w:t xml:space="preserve">Calcular </w:t>
            </w:r>
            <w:r w:rsidR="00B77B89">
              <w:rPr>
                <w:sz w:val="18"/>
                <w:szCs w:val="18"/>
              </w:rPr>
              <w:t>el porcentaje de disponibilidad</w:t>
            </w:r>
            <w:r w:rsidR="00F34037">
              <w:rPr>
                <w:sz w:val="18"/>
                <w:szCs w:val="18"/>
              </w:rPr>
              <w:t xml:space="preserve"> de la máquina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F34037" w:rsidP="00B77B8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Calcula </w:t>
            </w:r>
            <w:r w:rsidR="00B77B89">
              <w:rPr>
                <w:b w:val="0"/>
                <w:sz w:val="18"/>
                <w:szCs w:val="18"/>
              </w:rPr>
              <w:t>el porcentaje de disponibilidad</w:t>
            </w:r>
            <w:r>
              <w:rPr>
                <w:b w:val="0"/>
                <w:sz w:val="18"/>
                <w:szCs w:val="18"/>
              </w:rPr>
              <w:t xml:space="preserve"> de la máquina</w:t>
            </w:r>
            <w:r w:rsidR="003502A0">
              <w:rPr>
                <w:b w:val="0"/>
                <w:sz w:val="18"/>
                <w:szCs w:val="18"/>
              </w:rPr>
              <w:t>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0F643C" w:rsidP="00EB48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de la máquina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F34037" w:rsidP="00B77B8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</w:t>
            </w:r>
            <w:r w:rsidR="00B77B89">
              <w:rPr>
                <w:b w:val="0"/>
                <w:sz w:val="18"/>
                <w:szCs w:val="18"/>
              </w:rPr>
              <w:t>el porcentaje de disponibilidad</w:t>
            </w:r>
            <w:r>
              <w:rPr>
                <w:b w:val="0"/>
                <w:sz w:val="18"/>
                <w:szCs w:val="18"/>
              </w:rPr>
              <w:t xml:space="preserve"> de la máquina.</w:t>
            </w:r>
          </w:p>
        </w:tc>
      </w:tr>
    </w:tbl>
    <w:p w:rsidR="00CA1144" w:rsidRDefault="00CA1144" w:rsidP="00065B32">
      <w:pPr>
        <w:jc w:val="both"/>
      </w:pPr>
    </w:p>
    <w:p w:rsidR="00CA1144" w:rsidRPr="00065B32" w:rsidRDefault="00CA1144" w:rsidP="00065B32">
      <w:pPr>
        <w:jc w:val="both"/>
      </w:pPr>
    </w:p>
    <w:sectPr w:rsidR="00CA1144" w:rsidRPr="00065B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F5F" w:rsidRDefault="00FB4F5F" w:rsidP="003066AA">
      <w:pPr>
        <w:spacing w:after="0" w:line="240" w:lineRule="auto"/>
      </w:pPr>
      <w:r>
        <w:separator/>
      </w:r>
    </w:p>
  </w:endnote>
  <w:endnote w:type="continuationSeparator" w:id="0">
    <w:p w:rsidR="00FB4F5F" w:rsidRDefault="00FB4F5F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F5F" w:rsidRDefault="00FB4F5F" w:rsidP="003066AA">
      <w:pPr>
        <w:spacing w:after="0" w:line="240" w:lineRule="auto"/>
      </w:pPr>
      <w:r>
        <w:separator/>
      </w:r>
    </w:p>
  </w:footnote>
  <w:footnote w:type="continuationSeparator" w:id="0">
    <w:p w:rsidR="00FB4F5F" w:rsidRDefault="00FB4F5F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12" name="Imagen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32"/>
    <w:rsid w:val="00010E6E"/>
    <w:rsid w:val="00017B14"/>
    <w:rsid w:val="00065B32"/>
    <w:rsid w:val="000977D3"/>
    <w:rsid w:val="000E3C80"/>
    <w:rsid w:val="000F643C"/>
    <w:rsid w:val="003066AA"/>
    <w:rsid w:val="003502A0"/>
    <w:rsid w:val="00403AD0"/>
    <w:rsid w:val="00434170"/>
    <w:rsid w:val="004954A2"/>
    <w:rsid w:val="004E4998"/>
    <w:rsid w:val="005454DF"/>
    <w:rsid w:val="005C3D71"/>
    <w:rsid w:val="005F0D02"/>
    <w:rsid w:val="00645C95"/>
    <w:rsid w:val="006F39CC"/>
    <w:rsid w:val="00733DDE"/>
    <w:rsid w:val="0074160F"/>
    <w:rsid w:val="007E2382"/>
    <w:rsid w:val="008A4871"/>
    <w:rsid w:val="008C71E5"/>
    <w:rsid w:val="008D3DA7"/>
    <w:rsid w:val="008D4B60"/>
    <w:rsid w:val="009855C0"/>
    <w:rsid w:val="009B4B3F"/>
    <w:rsid w:val="009B5098"/>
    <w:rsid w:val="009C3C38"/>
    <w:rsid w:val="00A86D36"/>
    <w:rsid w:val="00B05B2F"/>
    <w:rsid w:val="00B77B89"/>
    <w:rsid w:val="00BF4D3E"/>
    <w:rsid w:val="00CA1144"/>
    <w:rsid w:val="00CE72E0"/>
    <w:rsid w:val="00D01E1B"/>
    <w:rsid w:val="00DA0E6F"/>
    <w:rsid w:val="00DE699F"/>
    <w:rsid w:val="00E13E70"/>
    <w:rsid w:val="00E22278"/>
    <w:rsid w:val="00EB4853"/>
    <w:rsid w:val="00F214FD"/>
    <w:rsid w:val="00F34037"/>
    <w:rsid w:val="00F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6ABCA6-BFD8-422C-902B-25AED9DC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C3D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3D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3D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3D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3D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1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Cupi2</cp:lastModifiedBy>
  <cp:revision>3</cp:revision>
  <dcterms:created xsi:type="dcterms:W3CDTF">2018-01-20T00:30:00Z</dcterms:created>
  <dcterms:modified xsi:type="dcterms:W3CDTF">2018-01-20T01:15:00Z</dcterms:modified>
</cp:coreProperties>
</file>